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 xmlns:mo="http://schemas.microsoft.com/office/mac/office/2008/main" xmlns:mv="urn:schemas-microsoft-com:mac:vml" xmlns:a14="http://schemas.microsoft.com/office/drawing/2010/main">
                                  <a:solidFill>
                                    <a:srgbClr val="FFFFFF"/>
                                  </a:solidFill>
                                </a14:hiddenFill>
                              </a:ext>
                              <a:ext uri="{91240B29-F687-4f45-9708-019B960494DF}">
                                <a14:hiddenLine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63434A1E" w14:textId="6F14D0CA" w:rsidR="00AD6F3A" w:rsidRPr="00BE6DC3" w:rsidRDefault="008847E8"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AD6F3A" w:rsidRPr="00BE6DC3" w:rsidRDefault="008847E8"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 xmlns:mo="http://schemas.microsoft.com/office/mac/office/2008/main" xmlns:mv="urn:schemas-microsoft-com:mac:vml" xmlns:a14="http://schemas.microsoft.com/office/drawing/2010/main">
                                  <a:solidFill>
                                    <a:srgbClr val="FFFFFF"/>
                                  </a:solidFill>
                                </a14:hiddenFill>
                              </a:ext>
                              <a:ext uri="{91240B29-F687-4f45-9708-019B960494DF}">
                                <a14:hiddenLine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webgoat (I)</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webgoat (I)</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452AABC0" w14:textId="0DED6EB6" w:rsidR="002349F7" w:rsidRDefault="004E111D">
      <w:pPr>
        <w:pStyle w:val="TO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yperlink"/>
          </w:rPr>
          <w:t>1.</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AF777D">
      <w:pPr>
        <w:pStyle w:val="TO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yperlink"/>
          </w:rPr>
          <w:t>2.</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yperlink"/>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yperlink"/>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AF777D">
      <w:pPr>
        <w:pStyle w:val="TO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yperlink"/>
          </w:rPr>
          <w:t>3.</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yperlink"/>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AF777D">
      <w:pPr>
        <w:pStyle w:val="TO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yperlink"/>
          </w:rPr>
          <w:t>4.</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AF777D">
      <w:pPr>
        <w:pStyle w:val="TO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yperlink"/>
          </w:rPr>
          <w:t>5.</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yperlink"/>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yperlink"/>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yperlink"/>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yperlink"/>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AF777D">
      <w:pPr>
        <w:pStyle w:val="TO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yperlink"/>
          </w:rPr>
          <w:t>6.</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532203416"/>
      <w:bookmarkEnd w:id="0"/>
      <w:r>
        <w:lastRenderedPageBreak/>
        <w:t>Introducción</w:t>
      </w:r>
      <w:bookmarkEnd w:id="2"/>
    </w:p>
    <w:p w14:paraId="1EBB9CA7" w14:textId="77777777" w:rsidR="00A11875" w:rsidRPr="00A11875" w:rsidRDefault="00A11875" w:rsidP="00C65656">
      <w:pPr>
        <w:pStyle w:val="CGBodytext"/>
      </w:pPr>
      <w:r w:rsidRPr="00A11875">
        <w:t>Los resultados expuestos en este documento tratan de reflejar el estado de la aplicación webgoat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A11875">
        <w:t>Vulnerability. Problemas relacionados con la seguridad de la aplicación y que pueden suponer un riesgo para la integridad de la misma.</w:t>
      </w:r>
    </w:p>
    <w:p w14:paraId="34D234E5" w14:textId="77777777" w:rsidR="00A11875" w:rsidRPr="00A11875" w:rsidRDefault="00A11875" w:rsidP="005B74E8">
      <w:pPr>
        <w:pStyle w:val="CGBodytext"/>
        <w:numPr>
          <w:ilvl w:val="0"/>
          <w:numId w:val="19"/>
        </w:numPr>
      </w:pPr>
      <w:r w:rsidRPr="00A11875">
        <w:t>Bug.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A11875">
        <w:t>Code smell.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A11875">
        <w:t xml:space="preserve">Quality profile.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A11875">
        <w:t>Quality gate.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5B74E8">
      <w:pPr>
        <w:pStyle w:val="CGBodytext"/>
        <w:numPr>
          <w:ilvl w:val="0"/>
          <w:numId w:val="21"/>
        </w:numPr>
      </w:pPr>
      <w:r w:rsidRPr="00A11875">
        <w:t>Problema.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A11875">
        <w:t>Regla cumplida.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A11875">
        <w:t>Regla incumplida.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A11875">
        <w:t>Duplicidad.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A11875">
        <w:t xml:space="preserve">Bloques duplicados.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bookmarkStart w:id="3" w:name="_Toc532203417"/>
      <w:r>
        <w:br w:type="page"/>
      </w:r>
    </w:p>
    <w:p w14:paraId="54A5A9E1" w14:textId="240F34AD" w:rsidR="00A11875" w:rsidRDefault="00A11875" w:rsidP="00B752A3">
      <w:pPr>
        <w:pStyle w:val="CGHeading1-outlined"/>
        <w:spacing w:after="240"/>
        <w:ind w:left="357" w:hanging="357"/>
      </w:pPr>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532203418"/>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 xml:space="preserve">Nombre del proyecto</w:t>
            </w:r>
          </w:p>
        </w:tc>
        <w:tc>
          <w:tcPr>
            <w:tcW w:w="5410" w:type="dxa"/>
            <w:gridSpan w:val="2"/>
          </w:tcPr>
          <w:p w14:paraId="038BA6DD" w14:textId="77777777" w:rsidR="00C65656" w:rsidRPr="00F776FA"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F776FA">
              <w:rPr>
                <w:lang w:val="es-ES"/>
              </w:rPr>
              <w:t xml:space="preserve"/>
            </w:r>
            <w:hyperlink r:id="rId26" w:tgtFrame="_blank">
              <w:r>
                <w:t xml:space="preserve">webgoat</w:t>
              </w:r>
            </w:hyperlink>
            <w:r>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3-jun-2021 07:52:12</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76495 </w:t>
            </w:r>
            <w:r w:rsidRPr="00D401CE">
              <w:rPr>
                <w:lang w:val="es-ES"/>
              </w:rPr>
              <w:t>LOC</w:t>
            </w:r>
          </w:p>
        </w:tc>
      </w:tr>
      <w:tr w:rsidR="00C65656"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tcPr>
          <w:p w14:paraId="7F0F6890" w14:textId="77777777" w:rsidR="00C65656" w:rsidRDefault="00C65656" w:rsidP="00C65656">
            <w:pPr>
              <w:pStyle w:val="OfertaArial10"/>
              <w:rPr>
                <w:color w:val="FFFFFF" w:themeColor="background1"/>
              </w:rPr>
            </w:pPr>
            <w:r w:rsidRPr="0067461E">
              <w:rPr>
                <w:color w:val="FFFFFF" w:themeColor="background1"/>
              </w:rPr>
              <w:t>Lenguajes</w:t>
            </w:r>
          </w:p>
          <w:p w14:paraId="0D2B697B" w14:textId="77777777" w:rsidR="00C65656" w:rsidRPr="00EE7C28" w:rsidRDefault="00C65656" w:rsidP="00C65656">
            <w:pPr>
              <w:pStyle w:val="OfertaArial10"/>
            </w:pPr>
            <w:r w:rsidRPr="00150786">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CSS</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(css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Java</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(java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JavaScript</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(js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HTML</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(web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XML</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(xml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tcPr>
          <w:p w14:paraId="3944C206"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c>
          <w:tcPr>
            <w:tcW w:w="2947" w:type="dxa"/>
            <w:vMerge/>
          </w:tcPr>
          <w:p w14:paraId="1DD42BDC"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4426D83A"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233749">
              <w:rPr>
                <w:lang w:val="es-ES"/>
              </w:rPr>
              <w:t>2</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77777777" w:rsidR="00C65656" w:rsidRPr="00211A95"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211A95">
              <w:rPr>
                <w:lang w:val="es-ES"/>
              </w:rPr>
              <w:t>No aplica.</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532203419"/>
      <w:r>
        <w:t>Datos de calidad</w:t>
      </w:r>
      <w:bookmarkEnd w:id="6"/>
    </w:p>
    <w:p w14:paraId="25C12891" w14:textId="2FD5E5C1" w:rsidR="00C65656" w:rsidRDefault="00C65656" w:rsidP="00C65656">
      <w:pPr>
        <w:pStyle w:val="CGBodytext"/>
      </w:pPr>
      <w:r>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778"/>
        <w:gridCol w:w="2217"/>
      </w:tblGrid>
      <w:tr w:rsidR="00C65656" w:rsidRPr="00211A95" w14:paraId="7A162FED"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1F25AC19" w14:textId="77777777" w:rsidR="00C65656" w:rsidRPr="00211A95" w:rsidRDefault="00C65656" w:rsidP="00434763">
            <w:pPr>
              <w:pStyle w:val="OfertaArial10"/>
              <w:rPr>
                <w:color w:val="FFFFFF" w:themeColor="background1"/>
                <w:lang w:val="es-ES"/>
              </w:rPr>
            </w:pPr>
            <w:r w:rsidRPr="00211A95">
              <w:rPr>
                <w:color w:val="FFFFFF" w:themeColor="background1"/>
                <w:lang w:val="es-ES"/>
              </w:rPr>
              <w:t>Vulnerabilities</w:t>
            </w:r>
          </w:p>
        </w:tc>
        <w:tc>
          <w:tcPr>
            <w:tcW w:w="2217" w:type="dxa"/>
          </w:tcPr>
          <w:p w14:paraId="0347F1DC" w14:textId="77777777" w:rsidR="00C65656" w:rsidRPr="00B245B8"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187</w:t>
            </w:r>
          </w:p>
        </w:tc>
      </w:tr>
      <w:tr w:rsidR="00C65656" w:rsidRPr="00211A95" w14:paraId="678116F9"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4039A158" w14:textId="77777777" w:rsidR="00C65656" w:rsidRPr="00211A95" w:rsidRDefault="00C65656" w:rsidP="00434763">
            <w:pPr>
              <w:pStyle w:val="OfertaArial10"/>
              <w:rPr>
                <w:color w:val="FFFFFF" w:themeColor="background1"/>
                <w:lang w:val="es-ES"/>
              </w:rPr>
            </w:pPr>
            <w:r w:rsidRPr="00211A95">
              <w:rPr>
                <w:color w:val="FFFFFF" w:themeColor="background1"/>
                <w:lang w:val="es-ES"/>
              </w:rPr>
              <w:t>Bug</w:t>
            </w:r>
            <w:r>
              <w:rPr>
                <w:color w:val="FFFFFF" w:themeColor="background1"/>
                <w:lang w:val="es-ES"/>
              </w:rPr>
              <w:t>s</w:t>
            </w:r>
          </w:p>
        </w:tc>
        <w:tc>
          <w:tcPr>
            <w:tcW w:w="2217" w:type="dxa"/>
          </w:tcPr>
          <w:p w14:paraId="7DEF7C50"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477</w:t>
            </w:r>
          </w:p>
        </w:tc>
      </w:tr>
      <w:tr w:rsidR="00C65656" w:rsidRPr="00211A95" w14:paraId="3615B2D1"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5E5B4FDB" w14:textId="77777777" w:rsidR="00C65656" w:rsidRPr="00211A95" w:rsidRDefault="00C65656" w:rsidP="00434763">
            <w:pPr>
              <w:pStyle w:val="OfertaArial10"/>
              <w:rPr>
                <w:color w:val="FFFFFF" w:themeColor="background1"/>
                <w:lang w:val="es-ES"/>
              </w:rPr>
            </w:pPr>
            <w:r w:rsidRPr="00211A95">
              <w:rPr>
                <w:color w:val="FFFFFF" w:themeColor="background1"/>
                <w:lang w:val="es-ES"/>
              </w:rPr>
              <w:t>Code smells</w:t>
            </w:r>
          </w:p>
        </w:tc>
        <w:tc>
          <w:tcPr>
            <w:tcW w:w="2217" w:type="dxa"/>
          </w:tcPr>
          <w:p w14:paraId="701378FF"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1.605 </w:t>
            </w:r>
          </w:p>
        </w:tc>
      </w:tr>
      <w:tr w:rsidR="00C65656" w:rsidRPr="00211A95" w14:paraId="1A307BDC"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7979D038" w14:textId="77777777" w:rsidR="00C65656" w:rsidRPr="00211A95" w:rsidRDefault="00C65656" w:rsidP="00434763">
            <w:pPr>
              <w:pStyle w:val="OfertaArial10"/>
              <w:rPr>
                <w:color w:val="FFFFFF" w:themeColor="background1"/>
                <w:lang w:val="es-ES"/>
              </w:rPr>
            </w:pPr>
            <w:r>
              <w:rPr>
                <w:color w:val="FFFFFF" w:themeColor="background1"/>
                <w:lang w:val="es-ES"/>
              </w:rPr>
              <w:t>Duplicidad</w:t>
            </w:r>
          </w:p>
        </w:tc>
        <w:tc>
          <w:tcPr>
            <w:tcW w:w="2217" w:type="dxa"/>
          </w:tcPr>
          <w:p w14:paraId="5135DB72"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12,8 %</w:t>
            </w:r>
          </w:p>
        </w:tc>
      </w:tr>
      <w:tr w:rsidR="00C65656" w:rsidRPr="00211A95" w14:paraId="6DCB7461" w14:textId="77777777" w:rsidTr="00C65656">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2778" w:type="dxa"/>
          </w:tcPr>
          <w:p w14:paraId="510C596C" w14:textId="77777777" w:rsidR="00C65656" w:rsidRPr="00211A95" w:rsidRDefault="00C65656" w:rsidP="00434763">
            <w:pPr>
              <w:pStyle w:val="OfertaArial10"/>
              <w:rPr>
                <w:color w:val="FFFFFF" w:themeColor="background1"/>
                <w:lang w:val="es-ES"/>
              </w:rPr>
            </w:pPr>
            <w:r>
              <w:rPr>
                <w:color w:val="FFFFFF" w:themeColor="background1"/>
                <w:lang w:val="es-ES"/>
              </w:rPr>
              <w:t>Bloques duplicados</w:t>
            </w:r>
          </w:p>
        </w:tc>
        <w:tc>
          <w:tcPr>
            <w:tcW w:w="2217" w:type="dxa"/>
          </w:tcPr>
          <w:p w14:paraId="61CF6E68"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253</w:t>
            </w:r>
          </w:p>
        </w:tc>
      </w:tr>
    </w:tbl>
    <w:p w14:paraId="4101AE5A" w14:textId="32CEC8D4" w:rsidR="00C65656" w:rsidRDefault="00C65656" w:rsidP="00C65656">
      <w:pPr>
        <w:pStyle w:val="CGBodytext"/>
      </w:pPr>
    </w:p>
    <w:p w14:paraId="41FB49ED" w14:textId="604FEBED" w:rsidR="00C65656" w:rsidRDefault="00C65656" w:rsidP="00C65656">
      <w:pPr>
        <w:pStyle w:val="CGBodytext"/>
      </w:pPr>
    </w:p>
    <w:p w14:paraId="751AD356" w14:textId="62BC22AB" w:rsidR="00C65656" w:rsidRDefault="00C65656" w:rsidP="00C65656">
      <w:pPr>
        <w:pStyle w:val="CGBodytext"/>
        <w:ind w:left="908" w:firstLine="227"/>
      </w:pPr>
      <w:r>
        <w:t xml:space="preserve">                        &lt;Pie Chart&gt;</w:t>
      </w:r>
    </w:p>
    <w:p w14:paraId="789DC2B1" w14:textId="5742F8C9" w:rsidR="00C65656" w:rsidRDefault="00C65656" w:rsidP="00C65656">
      <w:pPr>
        <w:pStyle w:val="CGBodytext"/>
      </w:pPr>
    </w:p>
    <w:p w14:paraId="3F4F13DB" w14:textId="57B9946B" w:rsidR="00C65656" w:rsidRDefault="00C65656" w:rsidP="00C65656">
      <w:pPr>
        <w:pStyle w:val="CGBodytext"/>
      </w:pPr>
    </w:p>
    <w:p w14:paraId="057FC13D" w14:textId="1124F803" w:rsidR="00C65656" w:rsidRDefault="00C65656" w:rsidP="00C65656">
      <w:pPr>
        <w:pStyle w:val="CGBodytext"/>
      </w:pPr>
    </w:p>
    <w:p w14:paraId="524B3D11" w14:textId="2B7294F0" w:rsidR="00C65656" w:rsidRDefault="00C65656" w:rsidP="00C65656">
      <w:pPr>
        <w:pStyle w:val="CGBodytext"/>
      </w:pPr>
    </w:p>
    <w:p w14:paraId="65C873E8" w14:textId="56137860" w:rsidR="00C65656" w:rsidRDefault="00C65656" w:rsidP="00C65656">
      <w:pPr>
        <w:pStyle w:val="CGBodytext"/>
      </w:pPr>
    </w:p>
    <w:p w14:paraId="43FDE6B2" w14:textId="7E88231C" w:rsidR="00C65656" w:rsidRDefault="00C65656" w:rsidP="00C65656">
      <w:pPr>
        <w:pStyle w:val="CGBodytext"/>
      </w:pPr>
    </w:p>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3C13AE64" w14:textId="77777777" w:rsidR="00C65656" w:rsidRPr="00C65656" w:rsidRDefault="00C65656" w:rsidP="00B752A3">
      <w:pPr>
        <w:pStyle w:val="CGHeading1-outlined"/>
        <w:spacing w:after="240"/>
        <w:ind w:left="357" w:hanging="357"/>
        <w:rPr>
          <w:color w:val="3B3B3B" w:themeColor="background2" w:themeShade="40"/>
        </w:rPr>
      </w:pPr>
      <w:bookmarkStart w:id="7" w:name="_Toc532203420"/>
      <w:r>
        <w:lastRenderedPageBreak/>
        <w:t>Nivel y modelo de calidad</w:t>
      </w:r>
      <w:bookmarkEnd w:id="7"/>
    </w:p>
    <w:p w14:paraId="04851B5B" w14:textId="77777777" w:rsidR="00C65656" w:rsidRPr="004907BC" w:rsidRDefault="00C65656" w:rsidP="00C65656">
      <w:pPr>
        <w:pStyle w:val="CGBodytext"/>
      </w:pPr>
      <w:r>
        <w:t xml:space="preserve">webgoat se encuentra actualmente en el </w:t>
      </w:r>
      <w:r>
        <w:rPr>
          <w:b/>
        </w:rPr>
        <w:t>N</w:t>
      </w:r>
      <w:r w:rsidRPr="00233730">
        <w:rPr>
          <w:b/>
        </w:rPr>
        <w:t>ivel 1 del modelo de calidad</w:t>
      </w:r>
      <w:r>
        <w:t xml:space="preserve"> acordado entre los equipos de desarrollo y calidad. Dentro de este nivel, se muestran a continuación la relación de reglas cumplidas e incumplidas (reglas que generan al menos un problema):</w:t>
      </w:r>
    </w:p>
    <w:p w14:paraId="0177331A" w14:textId="69FEB47E" w:rsidR="00C65656" w:rsidRDefault="00C65656" w:rsidP="00C65656">
      <w:pPr>
        <w:pStyle w:val="CGBodytext"/>
        <w:jc w:val="center"/>
      </w:pPr>
      <w:r>
        <w:rPr>
          <w:noProof/>
        </w:rPr>
        <w:t>&lt; Stacked column chart &gt;</w:t>
      </w:r>
    </w:p>
    <w:p w14:paraId="54F01308" w14:textId="77777777" w:rsidR="00C65656" w:rsidRPr="00800A69" w:rsidRDefault="00C65656" w:rsidP="00C65656">
      <w:pPr>
        <w:pStyle w:val="CGBodytext"/>
      </w:pPr>
      <w:r>
        <w:t>Además, se muestra a continuación los problemas encontrados categorizados por tipo y lenguaje.</w:t>
      </w:r>
    </w:p>
    <w:p w14:paraId="191708A7" w14:textId="77777777" w:rsidR="00C65656" w:rsidRDefault="00C65656" w:rsidP="00C65656">
      <w:pPr>
        <w:pStyle w:val="CGBodytext"/>
        <w:jc w:val="center"/>
      </w:pPr>
      <w:r>
        <w:rPr>
          <w:noProof/>
        </w:rPr>
        <w:t>&lt; Column datatable chart &gt;</w:t>
      </w:r>
    </w:p>
    <w:p w14:paraId="2C9FD781" w14:textId="714340A3" w:rsidR="00C65656" w:rsidRDefault="00C65656" w:rsidP="00C65656">
      <w:pPr>
        <w:pStyle w:val="CGBodytext"/>
      </w:pPr>
      <w:r>
        <w:br w:type="page"/>
      </w:r>
    </w:p>
    <w:p w14:paraId="44A4CB4D" w14:textId="77777777" w:rsidR="005819F7" w:rsidRPr="005819F7" w:rsidRDefault="005819F7" w:rsidP="005819F7">
      <w:pPr>
        <w:pStyle w:val="CGHeading2-outlined1"/>
        <w:rPr>
          <w:color w:val="3B3B3B" w:themeColor="background2" w:themeShade="40"/>
        </w:rPr>
      </w:pPr>
      <w:bookmarkStart w:id="8" w:name="_Toc53220342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5B605D8E" w14:textId="77777777" w:rsidR="005819F7" w:rsidRDefault="005819F7" w:rsidP="005819F7">
      <w:pPr>
        <w:pStyle w:val="CGBodytext"/>
      </w:pPr>
    </w:p>
    <w:p w14:paraId="3A996390" w14:textId="77777777" w:rsidR="005819F7" w:rsidRDefault="005819F7" w:rsidP="005819F7">
      <w:pPr>
        <w:pStyle w:val="CGBodytext"/>
        <w:rPr>
          <w:b/>
        </w:rPr>
      </w:pPr>
      <w:r>
        <w:rPr>
          <w:b/>
        </w:rPr>
        <w:t>Vulnerability</w:t>
      </w:r>
    </w:p>
    <w:tbl>
      <w:tblPr>
        <w:tblStyle w:val="LightList-Accent11"/>
        <w:tblW w:w="9629" w:type="dxa"/>
        <w:tblInd w:w="-10" w:type="dxa"/>
        <w:tblLook w:val="04A0" w:firstRow="1" w:lastRow="0" w:firstColumn="1" w:lastColumn="0" w:noHBand="0" w:noVBand="1"/>
      </w:tblPr>
      <w:tblGrid>
        <w:gridCol w:w="2175"/>
        <w:gridCol w:w="5301"/>
        <w:gridCol w:w="215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0</w:t>
            </w:r>
          </w:p>
        </w:tc>
      </w:tr>
    </w:tbl>
    <w:p w14:paraId="2E51F328" w14:textId="77777777" w:rsidR="005819F7" w:rsidRDefault="005819F7" w:rsidP="005819F7">
      <w:pPr>
        <w:pStyle w:val="CGBodytext"/>
        <w:rPr>
          <w:b/>
        </w:rPr>
      </w:pPr>
    </w:p>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2206"/>
        <w:gridCol w:w="5465"/>
        <w:gridCol w:w="1958"/>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030" w:type="dxa"/>
            <w:tcBorders>
              <w:bottom w:val="nil"/>
            </w:tcBorders>
            <w:noWrap/>
            <w:hideMark/>
          </w:tcPr>
          <w:p w14:paraId="303971D1"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34763">
            <w:pPr>
              <w:pStyle w:val="CGBodytext"/>
              <w:rPr>
                <w:lang w:val="en-US"/>
              </w:rPr>
            </w:pPr>
            <w:r w:rsidRPr="00375862">
              <w:rPr>
                <w:lang w:val="en-US"/>
              </w:rPr>
              <w:t xml:space="preserve">Total</w:t>
            </w:r>
          </w:p>
        </w:tc>
        <w:tc>
          <w:tcPr>
            <w:tcW w:w="5857" w:type="dxa"/>
            <w:tcBorders>
              <w:top w:val="nil"/>
              <w:bottom w:val="nil"/>
            </w:tcBorders>
            <w:noWrap/>
            <w:hideMark/>
          </w:tcPr>
          <w:p w14:paraId="6EA7AE50"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0</w:t>
            </w:r>
          </w:p>
        </w:tc>
      </w:tr>
    </w:tbl>
    <w:p w14:paraId="39335BBE" w14:textId="77777777" w:rsidR="005819F7" w:rsidRDefault="005819F7" w:rsidP="005819F7">
      <w:pPr>
        <w:pStyle w:val="CGBodytext"/>
        <w:rPr>
          <w:b/>
        </w:rPr>
      </w:pPr>
    </w:p>
    <w:p w14:paraId="7E292DC0" w14:textId="77777777" w:rsidR="00375862" w:rsidRDefault="005819F7" w:rsidP="005819F7">
      <w:pPr>
        <w:pStyle w:val="CGBodytext"/>
        <w:rPr>
          <w:b/>
        </w:rPr>
      </w:pPr>
      <w:r>
        <w:rPr>
          <w:b/>
        </w:rPr>
        <w:t>Code Smell</w:t>
      </w:r>
    </w:p>
    <w:tbl>
      <w:tblPr>
        <w:tblStyle w:val="LightList-Accent11"/>
        <w:tblW w:w="9669" w:type="dxa"/>
        <w:tblInd w:w="-10" w:type="dxa"/>
        <w:tblLook w:val="04A0" w:firstRow="1" w:lastRow="0" w:firstColumn="1" w:lastColumn="0" w:noHBand="0" w:noVBand="1"/>
      </w:tblPr>
      <w:tblGrid>
        <w:gridCol w:w="2050"/>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1816" w:type="dxa"/>
            <w:tcBorders>
              <w:bottom w:val="nil"/>
            </w:tcBorders>
            <w:noWrap/>
            <w:hideMark/>
          </w:tcPr>
          <w:p w14:paraId="098D0B48"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34763">
            <w:pPr>
              <w:pStyle w:val="CGBodytext"/>
              <w:rPr>
                <w:lang w:val="en-US"/>
              </w:rPr>
            </w:pPr>
            <w:r>
              <w:rPr>
                <w:lang w:val="en-US"/>
              </w:rPr>
              <w:t>Total</w:t>
            </w:r>
          </w:p>
        </w:tc>
        <w:tc>
          <w:tcPr>
            <w:tcW w:w="6088" w:type="dxa"/>
            <w:tcBorders>
              <w:top w:val="nil"/>
              <w:bottom w:val="nil"/>
            </w:tcBorders>
            <w:noWrap/>
            <w:hideMark/>
          </w:tcPr>
          <w:p w14:paraId="2EA77877"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0</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9" w:name="_Toc532203422"/>
      <w:r w:rsidRPr="00375862">
        <w:lastRenderedPageBreak/>
        <w:t>Tendencias e histórico</w:t>
      </w:r>
      <w:bookmarkEnd w:id="9"/>
    </w:p>
    <w:p w14:paraId="4402B0AB" w14:textId="77777777" w:rsidR="00375862" w:rsidRDefault="00375862" w:rsidP="00375862">
      <w:pPr>
        <w:pStyle w:val="CGBodytext"/>
      </w:pPr>
      <w:r>
        <w:t>No aplica debido a que es el primer análisis realizado de webgoat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0" w:name="_Toc532203423"/>
      <w:r>
        <w:lastRenderedPageBreak/>
        <w:t>Análisis de la aplicación</w:t>
      </w:r>
      <w:bookmarkEnd w:id="10"/>
    </w:p>
    <w:p w14:paraId="0E91FE13" w14:textId="0AA1EA65" w:rsidR="00375862" w:rsidRDefault="00375862" w:rsidP="00375862">
      <w:pPr>
        <w:pStyle w:val="CGBodytext"/>
      </w:pPr>
      <w:r w:rsidRPr="00211A95">
        <w:t>Después de someter la aplicación</w:t>
      </w:r>
      <w:r>
        <w:t xml:space="preserve"> webgoat</w:t>
      </w:r>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00A9D300" w14:textId="1D4EE03D" w:rsidR="00375862" w:rsidRDefault="00375862" w:rsidP="00375862">
      <w:pPr>
        <w:pStyle w:val="CGHeading2-outlined1"/>
      </w:pPr>
      <w:bookmarkStart w:id="11" w:name="_Toc532203424"/>
      <w:r>
        <w:t>Vulnerabilidades</w:t>
      </w:r>
      <w:bookmarkEnd w:id="11"/>
    </w:p>
    <w:p w14:paraId="75FD4D83" w14:textId="3C5579A3" w:rsidR="00375862" w:rsidRDefault="00375862" w:rsidP="00375862">
      <w:pPr>
        <w:pStyle w:val="CGHeading2-outlined1"/>
      </w:pPr>
      <w:bookmarkStart w:id="12" w:name="_Toc532203425"/>
      <w:r>
        <w:t>Bugs</w:t>
      </w:r>
      <w:bookmarkEnd w:id="12"/>
    </w:p>
    <w:p w14:paraId="362824FA" w14:textId="61BCB955" w:rsidR="00375862" w:rsidRDefault="00375862" w:rsidP="00375862">
      <w:pPr>
        <w:pStyle w:val="CGHeading2-outlined1"/>
      </w:pPr>
      <w:bookmarkStart w:id="13" w:name="_Toc532203426"/>
      <w:r>
        <w:t>Code Smells</w:t>
      </w:r>
      <w:bookmarkEnd w:id="13"/>
    </w:p>
    <w:p w14:paraId="201EE5DF" w14:textId="6ADE2E71" w:rsidR="00375862" w:rsidRPr="00375862" w:rsidRDefault="00375862" w:rsidP="00375862">
      <w:pPr>
        <w:pStyle w:val="CGHeading2-outlined1"/>
      </w:pPr>
      <w:bookmarkStart w:id="14" w:name="_Toc532203427"/>
      <w:r>
        <w:t>Duplicidad</w:t>
      </w:r>
      <w:bookmarkEnd w:id="14"/>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15" w:name="_Toc532203428"/>
      <w:r>
        <w:t>Siguientes pasos</w:t>
      </w:r>
      <w:bookmarkEnd w:id="15"/>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77777777" w:rsidR="00375862" w:rsidRPr="00517CCF" w:rsidRDefault="00375862" w:rsidP="005B74E8">
      <w:pPr>
        <w:pStyle w:val="CGBodytext"/>
        <w:numPr>
          <w:ilvl w:val="0"/>
          <w:numId w:val="23"/>
        </w:numPr>
      </w:pPr>
      <w:r w:rsidRPr="00517CCF">
        <w:t xml:space="preserve">Mantener a la aplicación </w:t>
      </w:r>
      <w:r>
        <w:t xml:space="preserve">webgoat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19"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032F59DE" w:rsidR="00375862" w:rsidRDefault="00375862" w:rsidP="005B74E8">
      <w:pPr>
        <w:pStyle w:val="CGBodytext"/>
        <w:numPr>
          <w:ilvl w:val="0"/>
          <w:numId w:val="23"/>
        </w:numPr>
      </w:pPr>
      <w:r w:rsidRPr="00517CCF">
        <w:t xml:space="preserve">La instalación del complemento SonarLint en los equipos de los desarrolladores de la aplicación </w:t>
      </w:r>
      <w:r w:rsidRPr="00FA0D2F">
        <w:t>webgoat</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20"/>
          <w:type w:val="continuous"/>
          <w:pgSz w:w="11907" w:h="16839" w:code="9"/>
          <w:pgMar w:top="1276" w:right="1134" w:bottom="1418" w:left="1134" w:header="567" w:footer="0" w:gutter="0"/>
          <w:cols w:space="720"/>
          <w:docGrid w:linePitch="360"/>
        </w:sectPr>
      </w:pPr>
      <w:bookmarkStart w:id="16"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21"/>
          <w:footerReference w:type="first" r:id="rId22"/>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23"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16"/>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629FB" w14:textId="77777777" w:rsidR="00AF777D" w:rsidRDefault="00AF777D">
      <w:r>
        <w:separator/>
      </w:r>
    </w:p>
    <w:p w14:paraId="1B855595" w14:textId="77777777" w:rsidR="00AF777D" w:rsidRDefault="00AF777D"/>
    <w:p w14:paraId="6530EEF9" w14:textId="77777777" w:rsidR="00AF777D" w:rsidRDefault="00AF777D"/>
    <w:p w14:paraId="214CA8FD" w14:textId="77777777" w:rsidR="00AF777D" w:rsidRDefault="00AF777D"/>
  </w:endnote>
  <w:endnote w:type="continuationSeparator" w:id="0">
    <w:p w14:paraId="19F27FDE" w14:textId="77777777" w:rsidR="00AF777D" w:rsidRDefault="00AF777D">
      <w:r>
        <w:continuationSeparator/>
      </w:r>
    </w:p>
    <w:p w14:paraId="0720149C" w14:textId="77777777" w:rsidR="00AF777D" w:rsidRDefault="00AF777D"/>
    <w:p w14:paraId="74C3578C" w14:textId="77777777" w:rsidR="00AF777D" w:rsidRDefault="00AF777D"/>
    <w:p w14:paraId="05027C84" w14:textId="77777777" w:rsidR="00AF777D" w:rsidRDefault="00AF777D"/>
  </w:endnote>
  <w:endnote w:type="continuationNotice" w:id="1">
    <w:p w14:paraId="0FD0E277" w14:textId="77777777" w:rsidR="00AF777D" w:rsidRDefault="00AF777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D6F3A" w14:paraId="3FFD60EC" w14:textId="77777777" w:rsidTr="00356C71">
      <w:tc>
        <w:tcPr>
          <w:tcW w:w="5245" w:type="dxa"/>
          <w:vAlign w:val="center"/>
        </w:tcPr>
        <w:p w14:paraId="3EE7382A" w14:textId="23EE8992" w:rsidR="00AD6F3A" w:rsidRPr="00356C71" w:rsidRDefault="00BE6DC3" w:rsidP="00356C71">
          <w:pPr>
            <w:pStyle w:val="Footer"/>
            <w:spacing w:before="0" w:after="0"/>
            <w:rPr>
              <w:rFonts w:asciiTheme="minorHAnsi" w:hAnsiTheme="minorHAnsi"/>
              <w:lang w:val="es-ES_tradnl"/>
            </w:rPr>
          </w:pPr>
          <w:r>
            <w:rPr>
              <w:rFonts w:asciiTheme="minorHAnsi" w:hAnsiTheme="minorHAnsi"/>
              <w:i/>
              <w:color w:val="766A62"/>
              <w:lang w:val="pt-PT"/>
            </w:rPr>
            <w:t>webgoat</w:t>
          </w:r>
        </w:p>
      </w:tc>
      <w:tc>
        <w:tcPr>
          <w:tcW w:w="4678" w:type="dxa"/>
          <w:vAlign w:val="center"/>
        </w:tcPr>
        <w:p w14:paraId="47627754" w14:textId="20A29E34" w:rsidR="00AD6F3A" w:rsidRPr="00E35B40" w:rsidRDefault="00AD6F3A" w:rsidP="00356C71">
          <w:pPr>
            <w:pStyle w:val="Footer"/>
            <w:spacing w:before="0" w:after="0"/>
            <w:jc w:val="right"/>
            <w:rPr>
              <w:sz w:val="14"/>
            </w:rPr>
          </w:pPr>
        </w:p>
      </w:tc>
      <w:tc>
        <w:tcPr>
          <w:tcW w:w="425" w:type="dxa"/>
          <w:vAlign w:val="center"/>
        </w:tcPr>
        <w:p w14:paraId="6D319709" w14:textId="6A1F9BA1" w:rsidR="00AD6F3A" w:rsidRPr="00E35B40" w:rsidRDefault="00AD6F3A"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D6F3A" w:rsidRDefault="00AD6F3A">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AD6F3A" w:rsidRDefault="00AD6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AD6F3A" w:rsidRPr="00540413" w:rsidRDefault="00AD6F3A"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FBDEC" w14:textId="77777777" w:rsidR="00AF777D" w:rsidRDefault="00AF777D">
      <w:r>
        <w:separator/>
      </w:r>
    </w:p>
    <w:p w14:paraId="3475ED76" w14:textId="77777777" w:rsidR="00AF777D" w:rsidRDefault="00AF777D"/>
    <w:p w14:paraId="2B23A2D5" w14:textId="77777777" w:rsidR="00AF777D" w:rsidRDefault="00AF777D"/>
    <w:p w14:paraId="112A8C7D" w14:textId="77777777" w:rsidR="00AF777D" w:rsidRDefault="00AF777D"/>
  </w:footnote>
  <w:footnote w:type="continuationSeparator" w:id="0">
    <w:p w14:paraId="79DC7F2C" w14:textId="77777777" w:rsidR="00AF777D" w:rsidRDefault="00AF777D">
      <w:r>
        <w:continuationSeparator/>
      </w:r>
    </w:p>
    <w:p w14:paraId="1B07C501" w14:textId="77777777" w:rsidR="00AF777D" w:rsidRDefault="00AF777D"/>
    <w:p w14:paraId="141D8152" w14:textId="77777777" w:rsidR="00AF777D" w:rsidRDefault="00AF777D"/>
    <w:p w14:paraId="4AF6E4FB" w14:textId="77777777" w:rsidR="00AF777D" w:rsidRDefault="00AF777D"/>
  </w:footnote>
  <w:footnote w:type="continuationNotice" w:id="1">
    <w:p w14:paraId="36DB46A1" w14:textId="77777777" w:rsidR="00AF777D" w:rsidRDefault="00AF777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AD6F3A" w:rsidRDefault="00AD6F3A"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D6F3A" w:rsidRPr="005F63DD" w14:paraId="2B4CE262" w14:textId="77777777" w:rsidTr="009B3E7E">
      <w:trPr>
        <w:trHeight w:val="936"/>
      </w:trPr>
      <w:tc>
        <w:tcPr>
          <w:tcW w:w="7200" w:type="dxa"/>
          <w:vAlign w:val="center"/>
        </w:tcPr>
        <w:p w14:paraId="36BD7EB0" w14:textId="6E8AF01E" w:rsidR="00AD6F3A" w:rsidRPr="005F63DD" w:rsidRDefault="00AD6F3A" w:rsidP="009B3E7E">
          <w:pPr>
            <w:ind w:left="-36"/>
          </w:pPr>
        </w:p>
      </w:tc>
      <w:tc>
        <w:tcPr>
          <w:tcW w:w="3007" w:type="dxa"/>
          <w:tcMar>
            <w:right w:w="72" w:type="dxa"/>
          </w:tcMar>
          <w:vAlign w:val="center"/>
        </w:tcPr>
        <w:p w14:paraId="1EB1EFE5" w14:textId="6D521DA7" w:rsidR="00AD6F3A" w:rsidRPr="00C46C4F" w:rsidRDefault="00AD6F3A" w:rsidP="009B3E7E">
          <w:pPr>
            <w:pStyle w:val="Cover-Sector"/>
            <w:spacing w:after="0"/>
            <w:jc w:val="left"/>
            <w:rPr>
              <w:color w:val="404040" w:themeColor="text1" w:themeTint="BF"/>
              <w:sz w:val="28"/>
            </w:rPr>
          </w:pPr>
        </w:p>
      </w:tc>
    </w:tr>
  </w:tbl>
  <w:p w14:paraId="5246A45D" w14:textId="632AA62F" w:rsidR="00AD6F3A" w:rsidRDefault="008847E8">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00AD6F3A"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AD6F3A" w:rsidRDefault="00AD6F3A"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AD6F3A" w:rsidRDefault="00AD6F3A">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AD6F3A" w:rsidRDefault="008847E8"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rsidR="00AD6F3A">
      <w:tab/>
    </w:r>
    <w:r w:rsidR="00AD6F3A">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AD6F3A" w:rsidRDefault="008847E8"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AD6F3A" w:rsidRDefault="00AD6F3A"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20"/>
  </w:num>
  <w:num w:numId="5">
    <w:abstractNumId w:val="13"/>
  </w:num>
  <w:num w:numId="6">
    <w:abstractNumId w:val="4"/>
  </w:num>
  <w:num w:numId="7">
    <w:abstractNumId w:val="6"/>
  </w:num>
  <w:num w:numId="8">
    <w:abstractNumId w:val="11"/>
  </w:num>
  <w:num w:numId="9">
    <w:abstractNumId w:val="3"/>
  </w:num>
  <w:num w:numId="10">
    <w:abstractNumId w:val="2"/>
  </w:num>
  <w:num w:numId="11">
    <w:abstractNumId w:val="10"/>
  </w:num>
  <w:num w:numId="12">
    <w:abstractNumId w:val="7"/>
  </w:num>
  <w:num w:numId="13">
    <w:abstractNumId w:val="16"/>
  </w:num>
  <w:num w:numId="14">
    <w:abstractNumId w:val="15"/>
  </w:num>
  <w:num w:numId="15">
    <w:abstractNumId w:val="8"/>
  </w:num>
  <w:num w:numId="16">
    <w:abstractNumId w:val="9"/>
  </w:num>
  <w:num w:numId="17">
    <w:abstractNumId w:val="14"/>
  </w:num>
  <w:num w:numId="18">
    <w:abstractNumId w:val="0"/>
  </w:num>
  <w:num w:numId="19">
    <w:abstractNumId w:val="12"/>
  </w:num>
  <w:num w:numId="20">
    <w:abstractNumId w:val="18"/>
  </w:num>
  <w:num w:numId="21">
    <w:abstractNumId w:val="22"/>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s://www.esiiab.uclm.es/" TargetMode="External"/><Relationship Id="rId10" Type="http://schemas.openxmlformats.org/officeDocument/2006/relationships/footnotes" Target="footnotes.xml"/><Relationship Id="rId19" Type="http://schemas.openxmlformats.org/officeDocument/2006/relationships/hyperlink" Target="http://srv-analiza/sona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3.xml"/><Relationship Id="rId26" Type="http://schemas.openxmlformats.org/officeDocument/2006/relationships/hyperlink" Target="http://srv-analiza/sonar/dashboard?id=webgoa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customXml/itemProps5.xml><?xml version="1.0" encoding="utf-8"?>
<ds:datastoreItem xmlns:ds="http://schemas.openxmlformats.org/officeDocument/2006/customXml" ds:itemID="{BF7E7F62-96EE-467B-BD6C-A92EE58FA0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template.dotx</Template>
  <TotalTime>160</TotalTime>
  <Pages>12</Pages>
  <Words>1210</Words>
  <Characters>6655</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7850</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12</cp:revision>
  <cp:lastPrinted>2017-12-05T17:16:00Z</cp:lastPrinted>
  <dcterms:created xsi:type="dcterms:W3CDTF">2018-11-29T07:16:00Z</dcterms:created>
  <dcterms:modified xsi:type="dcterms:W3CDTF">2021-06-07T09:03:00Z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